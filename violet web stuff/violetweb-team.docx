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69FAAD" w14:textId="273C4DF8" w:rsidR="008D1483" w:rsidRPr="00652D26" w:rsidRDefault="00967397" w:rsidP="008D1483">
      <w:pPr>
        <w:pStyle w:val="Heading1"/>
        <w:rPr>
          <w:b/>
          <w:color w:val="7F2F6D"/>
        </w:rPr>
      </w:pPr>
      <w:bookmarkStart w:id="0" w:name="_GoBack"/>
      <w:bookmarkEnd w:id="0"/>
      <w:r w:rsidRPr="001D1E81">
        <w:rPr>
          <w:b/>
          <w:color w:val="7F7F7F" w:themeColor="text1" w:themeTint="80"/>
        </w:rPr>
        <w:t>Team A</w:t>
      </w:r>
      <w:r w:rsidR="001D1E81" w:rsidRPr="001D1E81">
        <w:rPr>
          <w:b/>
          <w:color w:val="7F7F7F" w:themeColor="text1" w:themeTint="80"/>
        </w:rPr>
        <w:t xml:space="preserve"> Company Name</w:t>
      </w:r>
      <w:r w:rsidRPr="001D1E81">
        <w:rPr>
          <w:b/>
          <w:color w:val="7F7F7F" w:themeColor="text1" w:themeTint="80"/>
        </w:rPr>
        <w:t xml:space="preserve">: </w:t>
      </w:r>
      <w:r w:rsidR="001D1E81" w:rsidRPr="00652D26">
        <w:rPr>
          <w:b/>
          <w:color w:val="7F2F6D"/>
        </w:rPr>
        <w:t>Violet Web Company</w:t>
      </w:r>
    </w:p>
    <w:p w14:paraId="78969014" w14:textId="051F924D" w:rsidR="008C4A0D" w:rsidRPr="008C4A0D" w:rsidRDefault="001D1E81" w:rsidP="008C4A0D">
      <w:r w:rsidRPr="001D1E81">
        <w:rPr>
          <w:color w:val="7F7F7F" w:themeColor="text1" w:themeTint="80"/>
        </w:rPr>
        <w:t xml:space="preserve">Domain: </w:t>
      </w:r>
      <w:r w:rsidR="00427190" w:rsidRPr="00652D26">
        <w:rPr>
          <w:color w:val="7F2F6D"/>
          <w:u w:val="single"/>
        </w:rPr>
        <w:t>www.</w:t>
      </w:r>
      <w:r w:rsidRPr="00652D26">
        <w:rPr>
          <w:color w:val="7F2F6D"/>
          <w:u w:val="single"/>
        </w:rPr>
        <w:t>violetweb</w:t>
      </w:r>
      <w:r w:rsidR="00427190" w:rsidRPr="00652D26">
        <w:rPr>
          <w:color w:val="7F2F6D"/>
          <w:u w:val="single"/>
        </w:rPr>
        <w:t>.com</w:t>
      </w:r>
    </w:p>
    <w:p w14:paraId="139ABF96" w14:textId="32B49A2F" w:rsidR="008C4A0D" w:rsidRPr="00652D26" w:rsidRDefault="008C4A0D" w:rsidP="008C4A0D">
      <w:pPr>
        <w:pStyle w:val="Heading2"/>
        <w:jc w:val="center"/>
        <w:rPr>
          <w:color w:val="7F2F6D"/>
          <w:sz w:val="36"/>
          <w:szCs w:val="36"/>
        </w:rPr>
      </w:pPr>
      <w:r w:rsidRPr="00652D26">
        <w:rPr>
          <w:color w:val="7F2F6D"/>
          <w:sz w:val="36"/>
          <w:szCs w:val="36"/>
        </w:rPr>
        <w:t>Team Members</w:t>
      </w:r>
    </w:p>
    <w:p w14:paraId="18B17595" w14:textId="05603E7B" w:rsidR="008D1483" w:rsidRDefault="008D1483">
      <w:pPr>
        <w:pStyle w:val="Heading2"/>
      </w:pPr>
      <w:r>
        <w:t>Samantha Musillo – Project Manager</w:t>
      </w:r>
    </w:p>
    <w:p w14:paraId="0EB0D0B9" w14:textId="4A0566BC" w:rsidR="008D1483" w:rsidRPr="00652D26" w:rsidRDefault="008228BB" w:rsidP="008D1483">
      <w:pPr>
        <w:rPr>
          <w:color w:val="7F2F6D"/>
        </w:rPr>
      </w:pPr>
      <w:hyperlink r:id="rId7" w:history="1">
        <w:r w:rsidR="008D1483" w:rsidRPr="00652D26">
          <w:rPr>
            <w:rStyle w:val="Hyperlink"/>
            <w:color w:val="7F2F6D"/>
          </w:rPr>
          <w:t>sem24@students.ptcollege.edu</w:t>
        </w:r>
      </w:hyperlink>
    </w:p>
    <w:p w14:paraId="34C030E0" w14:textId="6A6B8867" w:rsidR="008D1483" w:rsidRPr="00334E71" w:rsidRDefault="008D1483" w:rsidP="008D1483">
      <w:pPr>
        <w:rPr>
          <w:rFonts w:eastAsia="Times New Roman" w:cs="Times New Roman"/>
          <w:color w:val="auto"/>
          <w:sz w:val="24"/>
          <w:szCs w:val="24"/>
          <w:lang w:eastAsia="en-US"/>
        </w:rPr>
      </w:pPr>
      <w:r>
        <w:tab/>
      </w:r>
      <w:r w:rsidR="00E12FCF" w:rsidRPr="00E12FCF">
        <w:rPr>
          <w:rFonts w:eastAsia="Times New Roman" w:cs="Arial"/>
          <w:sz w:val="28"/>
          <w:szCs w:val="28"/>
          <w:lang w:eastAsia="en-US"/>
        </w:rPr>
        <w:t xml:space="preserve">As the Project Manager for Violet Web, Samantha is required to coordinate, schedule, and manage all tasks and projects conducted by the members of the team. Violet Web is a web development company that works closely with each client so our team can create exactly what the client is looking for to jazz up their personal or business-oriented website. Samantha has been studying web design and development for about two years now and through her process of learning, she has created numerous graphic and web projects such as a website </w:t>
      </w:r>
      <w:r w:rsidR="00E12FCF">
        <w:rPr>
          <w:rFonts w:eastAsia="Times New Roman" w:cs="Arial"/>
          <w:sz w:val="28"/>
          <w:szCs w:val="28"/>
          <w:lang w:eastAsia="en-US"/>
        </w:rPr>
        <w:t xml:space="preserve">for Duvolle Technology and the </w:t>
      </w:r>
      <w:r w:rsidR="00E12FCF" w:rsidRPr="00E12FCF">
        <w:rPr>
          <w:rFonts w:eastAsia="Times New Roman" w:cs="Arial"/>
          <w:sz w:val="28"/>
          <w:szCs w:val="28"/>
          <w:lang w:eastAsia="en-US"/>
        </w:rPr>
        <w:t xml:space="preserve">Lovely Luggage by Liz smartphone application. Not only does Samantha work with code, but she also highly enjoys it and is very passionate about it as well. She is always eager to learn new things and work on new projects so she can create the best pieces possible for her clients. Samantha’s knowledge of both visual design and </w:t>
      </w:r>
      <w:r w:rsidR="00334E71">
        <w:rPr>
          <w:rFonts w:eastAsia="Times New Roman" w:cs="Arial"/>
          <w:sz w:val="28"/>
          <w:szCs w:val="28"/>
          <w:lang w:eastAsia="en-US"/>
        </w:rPr>
        <w:t xml:space="preserve">numerous </w:t>
      </w:r>
      <w:r w:rsidR="00E12FCF" w:rsidRPr="00E12FCF">
        <w:rPr>
          <w:rFonts w:eastAsia="Times New Roman" w:cs="Arial"/>
          <w:sz w:val="28"/>
          <w:szCs w:val="28"/>
          <w:lang w:eastAsia="en-US"/>
        </w:rPr>
        <w:t>code</w:t>
      </w:r>
      <w:r w:rsidR="00334E71">
        <w:rPr>
          <w:rFonts w:eastAsia="Times New Roman" w:cs="Arial"/>
          <w:sz w:val="28"/>
          <w:szCs w:val="28"/>
          <w:lang w:eastAsia="en-US"/>
        </w:rPr>
        <w:t xml:space="preserve"> languages</w:t>
      </w:r>
      <w:r w:rsidR="00E12FCF" w:rsidRPr="00E12FCF">
        <w:rPr>
          <w:rFonts w:eastAsia="Times New Roman" w:cs="Arial"/>
          <w:sz w:val="28"/>
          <w:szCs w:val="28"/>
          <w:lang w:eastAsia="en-US"/>
        </w:rPr>
        <w:t xml:space="preserve"> make her an exquisite leader for the team. With that being said, Samantha is always willing to communicate with her teammates and aide them in the production process in order to create the best work possible.</w:t>
      </w:r>
    </w:p>
    <w:p w14:paraId="15C35037" w14:textId="58499F9E" w:rsidR="008D1483" w:rsidRDefault="008D1483">
      <w:pPr>
        <w:pStyle w:val="Heading2"/>
      </w:pPr>
      <w:r>
        <w:t>Marita Adams - Developer</w:t>
      </w:r>
    </w:p>
    <w:p w14:paraId="57289DAD" w14:textId="13F5E8BC" w:rsidR="008C4A0D" w:rsidRPr="00652D26" w:rsidRDefault="008228BB" w:rsidP="008D1483">
      <w:pPr>
        <w:rPr>
          <w:color w:val="7F2F6D"/>
        </w:rPr>
      </w:pPr>
      <w:hyperlink r:id="rId8" w:history="1">
        <w:r w:rsidR="00BE60AB" w:rsidRPr="00652D26">
          <w:rPr>
            <w:rStyle w:val="Hyperlink"/>
            <w:color w:val="7F2F6D"/>
          </w:rPr>
          <w:t>mja21@students.ptcollege.edu</w:t>
        </w:r>
      </w:hyperlink>
    </w:p>
    <w:p w14:paraId="005AFDF5" w14:textId="23A96114" w:rsidR="008D1483" w:rsidRPr="00334E71" w:rsidRDefault="00CD4703" w:rsidP="008D1483">
      <w:pPr>
        <w:rPr>
          <w:rFonts w:eastAsia="Times New Roman" w:cs="Times New Roman"/>
          <w:color w:val="auto"/>
          <w:sz w:val="24"/>
          <w:szCs w:val="24"/>
          <w:lang w:eastAsia="en-US"/>
        </w:rPr>
      </w:pPr>
      <w:r>
        <w:tab/>
      </w:r>
      <w:r w:rsidR="00EC532E">
        <w:tab/>
      </w:r>
      <w:r w:rsidR="00334E71">
        <w:rPr>
          <w:rFonts w:eastAsia="Times New Roman" w:cs="Arial"/>
          <w:sz w:val="28"/>
          <w:szCs w:val="28"/>
          <w:lang w:eastAsia="en-US"/>
        </w:rPr>
        <w:t>Marita is the main developer</w:t>
      </w:r>
      <w:r w:rsidR="00334E71" w:rsidRPr="00334E71">
        <w:rPr>
          <w:rFonts w:eastAsia="Times New Roman" w:cs="Arial"/>
          <w:sz w:val="28"/>
          <w:szCs w:val="28"/>
          <w:lang w:eastAsia="en-US"/>
        </w:rPr>
        <w:t xml:space="preserve"> for Violet Web. Her knowledge of colors and text styles are strong and she has experience in coding as well. Marita has had years of experience working with design and working in a team environment. Throughout high school</w:t>
      </w:r>
      <w:r w:rsidR="00334E71">
        <w:rPr>
          <w:rFonts w:eastAsia="Times New Roman" w:cs="Arial"/>
          <w:sz w:val="28"/>
          <w:szCs w:val="28"/>
          <w:lang w:eastAsia="en-US"/>
        </w:rPr>
        <w:t xml:space="preserve"> and college</w:t>
      </w:r>
      <w:r w:rsidR="00334E71" w:rsidRPr="00334E71">
        <w:rPr>
          <w:rFonts w:eastAsia="Times New Roman" w:cs="Arial"/>
          <w:sz w:val="28"/>
          <w:szCs w:val="28"/>
          <w:lang w:eastAsia="en-US"/>
        </w:rPr>
        <w:t xml:space="preserve">, she </w:t>
      </w:r>
      <w:r w:rsidR="00334E71">
        <w:rPr>
          <w:rFonts w:eastAsia="Times New Roman" w:cs="Arial"/>
          <w:sz w:val="28"/>
          <w:szCs w:val="28"/>
          <w:lang w:eastAsia="en-US"/>
        </w:rPr>
        <w:t xml:space="preserve">has </w:t>
      </w:r>
      <w:r w:rsidR="00334E71" w:rsidRPr="00334E71">
        <w:rPr>
          <w:rFonts w:eastAsia="Times New Roman" w:cs="Arial"/>
          <w:sz w:val="28"/>
          <w:szCs w:val="28"/>
          <w:lang w:eastAsia="en-US"/>
        </w:rPr>
        <w:t xml:space="preserve">created many graphic designs, </w:t>
      </w:r>
      <w:r w:rsidR="00334E71" w:rsidRPr="00334E71">
        <w:rPr>
          <w:rFonts w:eastAsia="Times New Roman" w:cs="Arial"/>
          <w:sz w:val="28"/>
          <w:szCs w:val="28"/>
          <w:lang w:eastAsia="en-US"/>
        </w:rPr>
        <w:lastRenderedPageBreak/>
        <w:t xml:space="preserve">websites, and even smartphone applications. She also worked as a computer technician and continues to study web every single day to improve her skills. When it comes to working for this company, it is very important to her that she </w:t>
      </w:r>
      <w:r w:rsidR="00334E71">
        <w:rPr>
          <w:rFonts w:eastAsia="Times New Roman" w:cs="Arial"/>
          <w:sz w:val="28"/>
          <w:szCs w:val="28"/>
          <w:lang w:eastAsia="en-US"/>
        </w:rPr>
        <w:t>gives the client just what they want</w:t>
      </w:r>
      <w:r w:rsidR="00334E71" w:rsidRPr="00334E71">
        <w:rPr>
          <w:rFonts w:eastAsia="Times New Roman" w:cs="Arial"/>
          <w:sz w:val="28"/>
          <w:szCs w:val="28"/>
          <w:lang w:eastAsia="en-US"/>
        </w:rPr>
        <w:t xml:space="preserve">. She is always happy to work together with each and every client to create the best pieces for them. She is always willing help her teammates with the design and development process. </w:t>
      </w:r>
    </w:p>
    <w:p w14:paraId="18994618" w14:textId="28CCD54A" w:rsidR="00F97275" w:rsidRDefault="008D1483">
      <w:pPr>
        <w:pStyle w:val="Heading2"/>
      </w:pPr>
      <w:r>
        <w:t xml:space="preserve">Haven Knight – </w:t>
      </w:r>
      <w:r w:rsidRPr="00D56A5D">
        <w:t>Designer</w:t>
      </w:r>
      <w:r>
        <w:t xml:space="preserve"> </w:t>
      </w:r>
    </w:p>
    <w:p w14:paraId="09BC180D" w14:textId="4C431ACE" w:rsidR="008D1483" w:rsidRPr="00652D26" w:rsidRDefault="008228BB" w:rsidP="008D1483">
      <w:pPr>
        <w:rPr>
          <w:color w:val="7F2F6D"/>
        </w:rPr>
      </w:pPr>
      <w:hyperlink r:id="rId9" w:history="1">
        <w:r w:rsidR="008D1483" w:rsidRPr="00652D26">
          <w:rPr>
            <w:rStyle w:val="Hyperlink"/>
            <w:color w:val="7F2F6D"/>
          </w:rPr>
          <w:t>hlk3@students.ptcollege.edu</w:t>
        </w:r>
      </w:hyperlink>
    </w:p>
    <w:p w14:paraId="5696DF8A" w14:textId="0DA57A05" w:rsidR="00BE45BB" w:rsidRPr="003D0AB9" w:rsidRDefault="008D1483" w:rsidP="008C4A0D">
      <w:pPr>
        <w:rPr>
          <w:rFonts w:eastAsia="Times New Roman" w:cs="Times New Roman"/>
          <w:color w:val="auto"/>
          <w:sz w:val="24"/>
          <w:szCs w:val="24"/>
          <w:lang w:eastAsia="en-US"/>
        </w:rPr>
      </w:pPr>
      <w:r w:rsidRPr="002C53E9">
        <w:rPr>
          <w:sz w:val="28"/>
          <w:szCs w:val="28"/>
        </w:rPr>
        <w:tab/>
      </w:r>
      <w:r w:rsidR="00513F37" w:rsidRPr="00513F37">
        <w:rPr>
          <w:rFonts w:eastAsia="Times New Roman" w:cs="Arial"/>
          <w:sz w:val="28"/>
          <w:szCs w:val="28"/>
          <w:lang w:eastAsia="en-US"/>
        </w:rPr>
        <w:t>Haven first learned her passion for design as she was growing up, playing games on the computer at a young age. When in high school she also attended a CareerTech for marketing and web design for 3 years. Wh</w:t>
      </w:r>
      <w:r w:rsidR="00513F37">
        <w:rPr>
          <w:rFonts w:eastAsia="Times New Roman" w:cs="Arial"/>
          <w:sz w:val="28"/>
          <w:szCs w:val="28"/>
          <w:lang w:eastAsia="en-US"/>
        </w:rPr>
        <w:t>ile there she learned how</w:t>
      </w:r>
      <w:r w:rsidR="00513F37" w:rsidRPr="00513F37">
        <w:rPr>
          <w:rFonts w:eastAsia="Times New Roman" w:cs="Arial"/>
          <w:sz w:val="28"/>
          <w:szCs w:val="28"/>
          <w:lang w:eastAsia="en-US"/>
        </w:rPr>
        <w:t xml:space="preserve"> </w:t>
      </w:r>
      <w:r w:rsidR="00513F37">
        <w:rPr>
          <w:rFonts w:eastAsia="Times New Roman" w:cs="Arial"/>
          <w:sz w:val="28"/>
          <w:szCs w:val="28"/>
          <w:lang w:eastAsia="en-US"/>
        </w:rPr>
        <w:t xml:space="preserve">important </w:t>
      </w:r>
      <w:r w:rsidR="00513F37" w:rsidRPr="00513F37">
        <w:rPr>
          <w:rFonts w:eastAsia="Times New Roman" w:cs="Arial"/>
          <w:sz w:val="28"/>
          <w:szCs w:val="28"/>
          <w:lang w:eastAsia="en-US"/>
        </w:rPr>
        <w:t xml:space="preserve">the concept </w:t>
      </w:r>
      <w:r w:rsidR="00513F37">
        <w:rPr>
          <w:rFonts w:eastAsia="Times New Roman" w:cs="Arial"/>
          <w:sz w:val="28"/>
          <w:szCs w:val="28"/>
          <w:lang w:eastAsia="en-US"/>
        </w:rPr>
        <w:t>of visually pleasing the viewer and</w:t>
      </w:r>
      <w:r w:rsidR="00513F37" w:rsidRPr="00513F37">
        <w:rPr>
          <w:rFonts w:eastAsia="Times New Roman" w:cs="Arial"/>
          <w:sz w:val="28"/>
          <w:szCs w:val="28"/>
          <w:lang w:eastAsia="en-US"/>
        </w:rPr>
        <w:t xml:space="preserve"> portraying the purpose of the site in a stylish manner</w:t>
      </w:r>
      <w:r w:rsidR="00513F37">
        <w:rPr>
          <w:rFonts w:eastAsia="Times New Roman" w:cs="Arial"/>
          <w:sz w:val="28"/>
          <w:szCs w:val="28"/>
          <w:lang w:eastAsia="en-US"/>
        </w:rPr>
        <w:t xml:space="preserve"> is. Ever since, visual design</w:t>
      </w:r>
      <w:r w:rsidR="00513F37" w:rsidRPr="00513F37">
        <w:rPr>
          <w:rFonts w:eastAsia="Times New Roman" w:cs="Arial"/>
          <w:sz w:val="28"/>
          <w:szCs w:val="28"/>
          <w:lang w:eastAsia="en-US"/>
        </w:rPr>
        <w:t xml:space="preserve"> has always been a passion she has had. Over the years, she has created multiple web projects such as a professional smartphone application called “Prime Time Pottery.” Haven is not genuinely happy with her work unless she also pleases the person it is being created for so it is crucial that </w:t>
      </w:r>
      <w:r w:rsidR="00513F37">
        <w:rPr>
          <w:rFonts w:eastAsia="Times New Roman" w:cs="Arial"/>
          <w:sz w:val="28"/>
          <w:szCs w:val="28"/>
          <w:lang w:eastAsia="en-US"/>
        </w:rPr>
        <w:t>she</w:t>
      </w:r>
      <w:r w:rsidR="00513F37" w:rsidRPr="00513F37">
        <w:rPr>
          <w:rFonts w:eastAsia="Times New Roman" w:cs="Arial"/>
          <w:sz w:val="28"/>
          <w:szCs w:val="28"/>
          <w:lang w:eastAsia="en-US"/>
        </w:rPr>
        <w:t xml:space="preserve"> pays attention to detail when it comes to the client’s requests. That is why she started working with Violet Web as the primary designer.</w:t>
      </w:r>
      <w:r w:rsidR="00513F37" w:rsidRPr="00513F37">
        <w:rPr>
          <w:rFonts w:eastAsia="Times New Roman" w:cs="Arial"/>
          <w:color w:val="000000"/>
          <w:sz w:val="28"/>
          <w:szCs w:val="28"/>
          <w:lang w:eastAsia="en-US"/>
        </w:rPr>
        <w:t xml:space="preserve"> </w:t>
      </w:r>
    </w:p>
    <w:p w14:paraId="2046C19F" w14:textId="1812D24E" w:rsidR="003D0AB9" w:rsidRPr="003D0AB9" w:rsidRDefault="00A33247" w:rsidP="003D0AB9">
      <w:pPr>
        <w:pStyle w:val="Heading2"/>
        <w:jc w:val="center"/>
        <w:rPr>
          <w:color w:val="7F2F6D"/>
          <w:sz w:val="36"/>
          <w:szCs w:val="36"/>
        </w:rPr>
      </w:pPr>
      <w:r>
        <w:rPr>
          <w:color w:val="7F2F6D"/>
          <w:sz w:val="36"/>
          <w:szCs w:val="36"/>
        </w:rPr>
        <w:t>Company</w:t>
      </w:r>
      <w:r w:rsidR="00EA32CD">
        <w:rPr>
          <w:color w:val="7F2F6D"/>
          <w:sz w:val="36"/>
          <w:szCs w:val="36"/>
        </w:rPr>
        <w:t xml:space="preserve"> Web Page</w:t>
      </w:r>
      <w:r w:rsidR="00BE45BB" w:rsidRPr="00652D26">
        <w:rPr>
          <w:color w:val="7F2F6D"/>
          <w:sz w:val="36"/>
          <w:szCs w:val="36"/>
        </w:rPr>
        <w:t xml:space="preserve"> Requirements</w:t>
      </w:r>
    </w:p>
    <w:p w14:paraId="6E3C9F6C" w14:textId="764DDEE4" w:rsidR="00BE45BB" w:rsidRPr="00BE45BB" w:rsidRDefault="003D0AB9" w:rsidP="00BE45BB">
      <w:pPr>
        <w:pStyle w:val="ListNumber"/>
        <w:rPr>
          <w:sz w:val="28"/>
          <w:szCs w:val="28"/>
        </w:rPr>
      </w:pPr>
      <w:r>
        <w:rPr>
          <w:sz w:val="28"/>
          <w:szCs w:val="28"/>
        </w:rPr>
        <w:t>Logo image</w:t>
      </w:r>
    </w:p>
    <w:p w14:paraId="7C3A1C34" w14:textId="2B10D356" w:rsidR="00BE45BB" w:rsidRPr="00BE45BB" w:rsidRDefault="003D0AB9" w:rsidP="00BE45BB">
      <w:pPr>
        <w:pStyle w:val="ListNumber"/>
        <w:rPr>
          <w:sz w:val="28"/>
          <w:szCs w:val="28"/>
        </w:rPr>
      </w:pPr>
      <w:r>
        <w:rPr>
          <w:sz w:val="28"/>
          <w:szCs w:val="28"/>
        </w:rPr>
        <w:t>H1 (text)</w:t>
      </w:r>
    </w:p>
    <w:p w14:paraId="439D4540" w14:textId="393B4DF6" w:rsidR="00BE45BB" w:rsidRPr="00BE45BB" w:rsidRDefault="003D0AB9" w:rsidP="00BE45BB">
      <w:pPr>
        <w:pStyle w:val="ListNumber"/>
        <w:rPr>
          <w:sz w:val="28"/>
          <w:szCs w:val="28"/>
        </w:rPr>
      </w:pPr>
      <w:r>
        <w:rPr>
          <w:sz w:val="28"/>
          <w:szCs w:val="28"/>
        </w:rPr>
        <w:t>All headings (text)</w:t>
      </w:r>
    </w:p>
    <w:p w14:paraId="2F81D6FB" w14:textId="6CB99F37" w:rsidR="00BE45BB" w:rsidRPr="00BE45BB" w:rsidRDefault="003D0AB9" w:rsidP="00BE45BB">
      <w:pPr>
        <w:pStyle w:val="ListNumber"/>
        <w:rPr>
          <w:sz w:val="28"/>
          <w:szCs w:val="28"/>
        </w:rPr>
      </w:pPr>
      <w:r>
        <w:rPr>
          <w:sz w:val="28"/>
          <w:szCs w:val="28"/>
        </w:rPr>
        <w:t>Nav (text)</w:t>
      </w:r>
    </w:p>
    <w:p w14:paraId="23213387" w14:textId="54D1A33C" w:rsidR="00BE45BB" w:rsidRDefault="003D0AB9" w:rsidP="00BE45BB">
      <w:pPr>
        <w:pStyle w:val="ListNumber"/>
        <w:rPr>
          <w:sz w:val="28"/>
          <w:szCs w:val="28"/>
        </w:rPr>
      </w:pPr>
      <w:r>
        <w:rPr>
          <w:sz w:val="28"/>
          <w:szCs w:val="28"/>
        </w:rPr>
        <w:t>Welcome/About the company paragraph (text)</w:t>
      </w:r>
    </w:p>
    <w:p w14:paraId="0C1366FD" w14:textId="42B57A5D" w:rsidR="00394FCF" w:rsidRPr="00BE45BB" w:rsidRDefault="00394FCF" w:rsidP="00BE45BB">
      <w:pPr>
        <w:pStyle w:val="ListNumber"/>
        <w:rPr>
          <w:sz w:val="28"/>
          <w:szCs w:val="28"/>
        </w:rPr>
      </w:pPr>
      <w:r>
        <w:rPr>
          <w:sz w:val="28"/>
          <w:szCs w:val="28"/>
        </w:rPr>
        <w:t>Image of business setting/offices/computers</w:t>
      </w:r>
    </w:p>
    <w:p w14:paraId="4BC27B70" w14:textId="142832BF" w:rsidR="00BE45BB" w:rsidRDefault="003D0AB9" w:rsidP="00BE45BB">
      <w:pPr>
        <w:pStyle w:val="ListNumber"/>
        <w:rPr>
          <w:sz w:val="28"/>
          <w:szCs w:val="28"/>
        </w:rPr>
      </w:pPr>
      <w:r>
        <w:rPr>
          <w:sz w:val="28"/>
          <w:szCs w:val="28"/>
        </w:rPr>
        <w:t>Paragraph about mission statement (text)</w:t>
      </w:r>
    </w:p>
    <w:p w14:paraId="6DB5AF56" w14:textId="083E283F" w:rsidR="003D0AB9" w:rsidRDefault="003D0AB9" w:rsidP="003D0AB9">
      <w:pPr>
        <w:pStyle w:val="ListNumber"/>
        <w:rPr>
          <w:sz w:val="28"/>
          <w:szCs w:val="28"/>
        </w:rPr>
      </w:pPr>
      <w:r>
        <w:rPr>
          <w:sz w:val="28"/>
          <w:szCs w:val="28"/>
        </w:rPr>
        <w:t>Paragraph about clients (text)</w:t>
      </w:r>
    </w:p>
    <w:p w14:paraId="539AB7FA" w14:textId="5A8BA7F2" w:rsidR="003D0AB9" w:rsidRDefault="003D0AB9" w:rsidP="003D0AB9">
      <w:pPr>
        <w:pStyle w:val="ListNumber"/>
        <w:rPr>
          <w:sz w:val="28"/>
          <w:szCs w:val="28"/>
        </w:rPr>
      </w:pPr>
      <w:r>
        <w:rPr>
          <w:sz w:val="28"/>
          <w:szCs w:val="28"/>
        </w:rPr>
        <w:t>Paragraph about our services (text)</w:t>
      </w:r>
    </w:p>
    <w:p w14:paraId="1F6E58DD" w14:textId="2720DC36" w:rsidR="003D0AB9" w:rsidRPr="00BE45BB" w:rsidRDefault="00732BB3" w:rsidP="00BE45BB">
      <w:pPr>
        <w:pStyle w:val="ListNumber"/>
        <w:rPr>
          <w:sz w:val="28"/>
          <w:szCs w:val="28"/>
        </w:rPr>
      </w:pPr>
      <w:r>
        <w:rPr>
          <w:sz w:val="28"/>
          <w:szCs w:val="28"/>
        </w:rPr>
        <w:lastRenderedPageBreak/>
        <w:t>Sam’s bio (text)</w:t>
      </w:r>
    </w:p>
    <w:p w14:paraId="292C4C0B" w14:textId="2A9BFF4E" w:rsidR="00732BB3" w:rsidRPr="00BE45BB" w:rsidRDefault="00732BB3" w:rsidP="00732BB3">
      <w:pPr>
        <w:pStyle w:val="ListNumber"/>
        <w:rPr>
          <w:sz w:val="28"/>
          <w:szCs w:val="28"/>
        </w:rPr>
      </w:pPr>
      <w:r>
        <w:rPr>
          <w:sz w:val="28"/>
          <w:szCs w:val="28"/>
        </w:rPr>
        <w:t>Marita’s bio (text)</w:t>
      </w:r>
    </w:p>
    <w:p w14:paraId="236E194A" w14:textId="1CD83AB7" w:rsidR="00732BB3" w:rsidRPr="00BE45BB" w:rsidRDefault="00732BB3" w:rsidP="00732BB3">
      <w:pPr>
        <w:pStyle w:val="ListNumber"/>
        <w:rPr>
          <w:sz w:val="28"/>
          <w:szCs w:val="28"/>
        </w:rPr>
      </w:pPr>
      <w:r>
        <w:rPr>
          <w:sz w:val="28"/>
          <w:szCs w:val="28"/>
        </w:rPr>
        <w:t>Haven’s bio (text)</w:t>
      </w:r>
    </w:p>
    <w:p w14:paraId="59F52F37" w14:textId="165A3E6E" w:rsidR="00BE45BB" w:rsidRPr="00BE45BB" w:rsidRDefault="00732BB3" w:rsidP="00BE45BB">
      <w:pPr>
        <w:pStyle w:val="ListNumber"/>
        <w:rPr>
          <w:sz w:val="28"/>
          <w:szCs w:val="28"/>
        </w:rPr>
      </w:pPr>
      <w:r>
        <w:rPr>
          <w:sz w:val="28"/>
          <w:szCs w:val="28"/>
        </w:rPr>
        <w:t>Image of/representing Sam</w:t>
      </w:r>
    </w:p>
    <w:p w14:paraId="11A6522C" w14:textId="3C884ADD" w:rsidR="00CC75A4" w:rsidRDefault="00732BB3" w:rsidP="00BE45BB">
      <w:pPr>
        <w:pStyle w:val="ListNumber"/>
        <w:rPr>
          <w:sz w:val="28"/>
          <w:szCs w:val="28"/>
        </w:rPr>
      </w:pPr>
      <w:r>
        <w:rPr>
          <w:sz w:val="28"/>
          <w:szCs w:val="28"/>
        </w:rPr>
        <w:t>Image of/representing Haven</w:t>
      </w:r>
    </w:p>
    <w:p w14:paraId="5A465D67" w14:textId="2786C2D4" w:rsidR="00732BB3" w:rsidRDefault="00732BB3" w:rsidP="00BE45BB">
      <w:pPr>
        <w:pStyle w:val="ListNumber"/>
        <w:rPr>
          <w:sz w:val="28"/>
          <w:szCs w:val="28"/>
        </w:rPr>
      </w:pPr>
      <w:r>
        <w:rPr>
          <w:sz w:val="28"/>
          <w:szCs w:val="28"/>
        </w:rPr>
        <w:t>Image f/representing Marita</w:t>
      </w:r>
    </w:p>
    <w:p w14:paraId="17132A29" w14:textId="56E38240" w:rsidR="002D7F79" w:rsidRDefault="002D7F79" w:rsidP="00BE45BB">
      <w:pPr>
        <w:pStyle w:val="ListNumber"/>
        <w:rPr>
          <w:sz w:val="28"/>
          <w:szCs w:val="28"/>
        </w:rPr>
      </w:pPr>
      <w:r>
        <w:rPr>
          <w:sz w:val="28"/>
          <w:szCs w:val="28"/>
        </w:rPr>
        <w:t>All contact information (text)</w:t>
      </w:r>
    </w:p>
    <w:p w14:paraId="5545192C" w14:textId="78A8F435" w:rsidR="002D7F79" w:rsidRDefault="002D7F79" w:rsidP="00BE45BB">
      <w:pPr>
        <w:pStyle w:val="ListNumber"/>
        <w:rPr>
          <w:sz w:val="28"/>
          <w:szCs w:val="28"/>
        </w:rPr>
      </w:pPr>
      <w:r>
        <w:rPr>
          <w:sz w:val="28"/>
          <w:szCs w:val="28"/>
        </w:rPr>
        <w:t>Footer copyright info (text)</w:t>
      </w:r>
    </w:p>
    <w:p w14:paraId="458DBCC6" w14:textId="2803167F" w:rsidR="00E02E56" w:rsidRDefault="00EA32CD" w:rsidP="00BE45BB">
      <w:pPr>
        <w:pStyle w:val="ListNumber"/>
        <w:rPr>
          <w:sz w:val="28"/>
          <w:szCs w:val="28"/>
        </w:rPr>
      </w:pPr>
      <w:r>
        <w:rPr>
          <w:sz w:val="28"/>
          <w:szCs w:val="28"/>
        </w:rPr>
        <w:t xml:space="preserve">Time permitting: </w:t>
      </w:r>
      <w:r w:rsidR="00E02E56">
        <w:rPr>
          <w:sz w:val="28"/>
          <w:szCs w:val="28"/>
        </w:rPr>
        <w:t>add a client testimony section to our company webpage</w:t>
      </w:r>
      <w:r>
        <w:rPr>
          <w:sz w:val="28"/>
          <w:szCs w:val="28"/>
        </w:rPr>
        <w:t xml:space="preserve"> (text)</w:t>
      </w:r>
    </w:p>
    <w:p w14:paraId="6BBD1C01" w14:textId="4E38EA34" w:rsidR="00AF526F" w:rsidRPr="00AF526F" w:rsidRDefault="00AF526F" w:rsidP="00AF526F">
      <w:pPr>
        <w:pStyle w:val="Heading2"/>
        <w:jc w:val="center"/>
        <w:rPr>
          <w:color w:val="731C3F" w:themeColor="accent1"/>
          <w:sz w:val="36"/>
          <w:szCs w:val="36"/>
        </w:rPr>
      </w:pPr>
    </w:p>
    <w:sectPr w:rsidR="00AF526F" w:rsidRPr="00AF526F">
      <w:footerReference w:type="default" r:id="rId1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AFCBF" w14:textId="77777777" w:rsidR="008228BB" w:rsidRDefault="008228BB">
      <w:r>
        <w:separator/>
      </w:r>
    </w:p>
    <w:p w14:paraId="34AF0C45" w14:textId="77777777" w:rsidR="008228BB" w:rsidRDefault="008228BB"/>
  </w:endnote>
  <w:endnote w:type="continuationSeparator" w:id="0">
    <w:p w14:paraId="703C5B22" w14:textId="77777777" w:rsidR="008228BB" w:rsidRDefault="008228BB">
      <w:r>
        <w:continuationSeparator/>
      </w:r>
    </w:p>
    <w:p w14:paraId="568118CB" w14:textId="77777777" w:rsidR="008228BB" w:rsidRDefault="008228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5AF46FC2" w14:textId="77777777" w:rsidR="00F97275" w:rsidRDefault="00901410">
        <w:pPr>
          <w:pStyle w:val="Footer"/>
        </w:pPr>
        <w:r>
          <w:fldChar w:fldCharType="begin"/>
        </w:r>
        <w:r>
          <w:instrText xml:space="preserve"> PAGE   \* MERGEFORMAT </w:instrText>
        </w:r>
        <w:r>
          <w:fldChar w:fldCharType="separate"/>
        </w:r>
        <w:r w:rsidR="00666790">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A0FAB" w14:textId="77777777" w:rsidR="008228BB" w:rsidRDefault="008228BB">
      <w:r>
        <w:separator/>
      </w:r>
    </w:p>
    <w:p w14:paraId="09C7ECF7" w14:textId="77777777" w:rsidR="008228BB" w:rsidRDefault="008228BB"/>
  </w:footnote>
  <w:footnote w:type="continuationSeparator" w:id="0">
    <w:p w14:paraId="37493806" w14:textId="77777777" w:rsidR="008228BB" w:rsidRDefault="008228BB">
      <w:r>
        <w:continuationSeparator/>
      </w:r>
    </w:p>
    <w:p w14:paraId="0EF70C68" w14:textId="77777777" w:rsidR="008228BB" w:rsidRDefault="008228BB"/>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581"/>
    <w:rsid w:val="00064D2F"/>
    <w:rsid w:val="000D142B"/>
    <w:rsid w:val="00192221"/>
    <w:rsid w:val="001D1E81"/>
    <w:rsid w:val="0021204B"/>
    <w:rsid w:val="002C53E9"/>
    <w:rsid w:val="002D7F79"/>
    <w:rsid w:val="002F3813"/>
    <w:rsid w:val="00334E71"/>
    <w:rsid w:val="00394FCF"/>
    <w:rsid w:val="003D0AB9"/>
    <w:rsid w:val="004243D9"/>
    <w:rsid w:val="00427190"/>
    <w:rsid w:val="004B1728"/>
    <w:rsid w:val="00513F37"/>
    <w:rsid w:val="00517581"/>
    <w:rsid w:val="00652D26"/>
    <w:rsid w:val="00666790"/>
    <w:rsid w:val="006F69EF"/>
    <w:rsid w:val="007228B1"/>
    <w:rsid w:val="00732BB3"/>
    <w:rsid w:val="00795F7D"/>
    <w:rsid w:val="008228BB"/>
    <w:rsid w:val="00824F10"/>
    <w:rsid w:val="00833446"/>
    <w:rsid w:val="008B7186"/>
    <w:rsid w:val="008C4A0D"/>
    <w:rsid w:val="008D1483"/>
    <w:rsid w:val="00901410"/>
    <w:rsid w:val="00966FA5"/>
    <w:rsid w:val="00967397"/>
    <w:rsid w:val="009B45EA"/>
    <w:rsid w:val="009B6083"/>
    <w:rsid w:val="009C6C84"/>
    <w:rsid w:val="009E1CDE"/>
    <w:rsid w:val="00A33247"/>
    <w:rsid w:val="00AD0C88"/>
    <w:rsid w:val="00AF526F"/>
    <w:rsid w:val="00BE45BB"/>
    <w:rsid w:val="00BE60AB"/>
    <w:rsid w:val="00C13481"/>
    <w:rsid w:val="00CC75A4"/>
    <w:rsid w:val="00CD4703"/>
    <w:rsid w:val="00D56A5D"/>
    <w:rsid w:val="00DD030C"/>
    <w:rsid w:val="00DD15DE"/>
    <w:rsid w:val="00E02E56"/>
    <w:rsid w:val="00E12FCF"/>
    <w:rsid w:val="00E13ED3"/>
    <w:rsid w:val="00E25483"/>
    <w:rsid w:val="00EA32CD"/>
    <w:rsid w:val="00EC532E"/>
    <w:rsid w:val="00F97275"/>
    <w:rsid w:val="00FC21FA"/>
    <w:rsid w:val="00FC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72EF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character" w:styleId="FollowedHyperlink">
    <w:name w:val="FollowedHyperlink"/>
    <w:basedOn w:val="DefaultParagraphFont"/>
    <w:uiPriority w:val="99"/>
    <w:semiHidden/>
    <w:unhideWhenUsed/>
    <w:rsid w:val="002C53E9"/>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438660">
      <w:bodyDiv w:val="1"/>
      <w:marLeft w:val="0"/>
      <w:marRight w:val="0"/>
      <w:marTop w:val="0"/>
      <w:marBottom w:val="0"/>
      <w:divBdr>
        <w:top w:val="none" w:sz="0" w:space="0" w:color="auto"/>
        <w:left w:val="none" w:sz="0" w:space="0" w:color="auto"/>
        <w:bottom w:val="none" w:sz="0" w:space="0" w:color="auto"/>
        <w:right w:val="none" w:sz="0" w:space="0" w:color="auto"/>
      </w:divBdr>
    </w:div>
    <w:div w:id="721097800">
      <w:bodyDiv w:val="1"/>
      <w:marLeft w:val="0"/>
      <w:marRight w:val="0"/>
      <w:marTop w:val="0"/>
      <w:marBottom w:val="0"/>
      <w:divBdr>
        <w:top w:val="none" w:sz="0" w:space="0" w:color="auto"/>
        <w:left w:val="none" w:sz="0" w:space="0" w:color="auto"/>
        <w:bottom w:val="none" w:sz="0" w:space="0" w:color="auto"/>
        <w:right w:val="none" w:sz="0" w:space="0" w:color="auto"/>
      </w:divBdr>
    </w:div>
    <w:div w:id="199205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sem24@students.ptcollege.edu" TargetMode="External"/><Relationship Id="rId8" Type="http://schemas.openxmlformats.org/officeDocument/2006/relationships/hyperlink" Target="mailto:mja21@students.ptcollege.edu" TargetMode="External"/><Relationship Id="rId9" Type="http://schemas.openxmlformats.org/officeDocument/2006/relationships/hyperlink" Target="mailto:hlk3@students.ptcollege.edu" TargetMode="Externa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musillo/Library/Containers/com.microsoft.Word/Data/Library/Caches/1033/TM10002086/Take%20Notes.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0</TotalTime>
  <Pages>3</Pages>
  <Words>545</Words>
  <Characters>3110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Musillo</dc:creator>
  <cp:keywords/>
  <dc:description/>
  <cp:lastModifiedBy>Samantha Musillo</cp:lastModifiedBy>
  <cp:revision>2</cp:revision>
  <dcterms:created xsi:type="dcterms:W3CDTF">2018-10-25T02:22:00Z</dcterms:created>
  <dcterms:modified xsi:type="dcterms:W3CDTF">2018-10-25T02:22:00Z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